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6F973150" w:rsidR="00F14177" w:rsidRPr="00887168" w:rsidRDefault="00F14177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</w:t>
      </w:r>
      <w:proofErr w:type="spellStart"/>
      <w:r w:rsidR="002D58E3">
        <w:t>параметрически</w:t>
      </w:r>
      <w:proofErr w:type="spellEnd"/>
      <w:r w:rsidR="002D58E3">
        <w:t xml:space="preserve">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900B5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4AFDF9B5" w:rsidR="00DD5F8E" w:rsidRPr="00887168" w:rsidRDefault="00DD5F8E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900B56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24CE6FDF" w:rsidR="00A108AC" w:rsidRPr="00887168" w:rsidRDefault="00A108AC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CE011F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2032630D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CE011F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CE011F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0B257C71" w:rsidR="001F2FE9" w:rsidRPr="00887168" w:rsidRDefault="001F2FE9" w:rsidP="00900B56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F812CC4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1BBA9354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</w:t>
      </w:r>
      <w:proofErr w:type="gramStart"/>
      <w:r w:rsidR="007151E8">
        <w:t>При каждом неудачном шаге оптимизации,</w:t>
      </w:r>
      <w:proofErr w:type="gramEnd"/>
      <w:r w:rsidR="007151E8">
        <w:t xml:space="preserve">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CE011F" w:rsidP="00900B56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54E93407" w:rsidR="002F1508" w:rsidRPr="00887168" w:rsidRDefault="002F1508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2B17ECDC" w:rsidR="00417549" w:rsidRPr="00887168" w:rsidRDefault="00417549" w:rsidP="00900B56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CE011F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413E086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900B56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648C0053" w:rsidR="005C30AE" w:rsidRPr="00887168" w:rsidRDefault="005C30AE" w:rsidP="00900B56">
            <w:pPr>
              <w:pStyle w:val="affff8"/>
            </w:pPr>
            <w:bookmarkStart w:id="1" w:name="_Ref547952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9</w:t>
              </w:r>
            </w:fldSimple>
            <w:r w:rsidRPr="00887168">
              <w:t>)</w:t>
            </w:r>
            <w:bookmarkEnd w:id="1"/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CE011F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bookmarkStart w:id="2" w:name="_Ref54796957"/>
      <w:r>
        <w:lastRenderedPageBreak/>
        <w:t xml:space="preserve">Участвующие </w:t>
      </w:r>
      <w:r w:rsidR="004E2944">
        <w:t>п</w:t>
      </w:r>
      <w:r>
        <w:t>еременные</w:t>
      </w:r>
      <w:bookmarkEnd w:id="2"/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4" w14:textId="270B667B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2B646A">
        <w:t>;</w:t>
      </w:r>
    </w:p>
    <w:p w14:paraId="05678CB5" w14:textId="183C5976" w:rsidR="00A24D53" w:rsidRPr="009403EF" w:rsidRDefault="00CE011F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7CB85C6C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>тельн</w:t>
      </w:r>
      <w:r w:rsidR="003A2BF8">
        <w:t>ая</w:t>
      </w:r>
      <w:r w:rsidR="002F567C">
        <w:t xml:space="preserve">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CE011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2EF9D01F" w:rsidR="000F18E0" w:rsidRDefault="00CE011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m:oMath>
        <m:r>
          <m:rPr>
            <m:sty m:val="p"/>
          </m:rPr>
          <w:rPr>
            <w:rFonts w:ascii="Cambria Math" w:hAnsi="Cambria Math"/>
            <w:lang w:val="en-US"/>
          </w:rPr>
          <m:t>FB</m:t>
        </m:r>
      </m:oMath>
      <w:r w:rsidR="004336D1">
        <w:t>;</w:t>
      </w:r>
    </w:p>
    <w:p w14:paraId="0E1A004C" w14:textId="2E8FD431" w:rsidR="004336D1" w:rsidRDefault="00CE011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CE011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CE011F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CE011F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2AF43845" w:rsidR="00884424" w:rsidRDefault="00884424" w:rsidP="008F5D4F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 xml:space="preserve">логическими </w:t>
      </w:r>
      <w:r w:rsidR="008F5D4F">
        <w:t>переменными</w:t>
      </w:r>
      <w:r w:rsidR="00B973CC">
        <w:t xml:space="preserve"> (истина/ложь)</w:t>
      </w:r>
      <w:r>
        <w:t>:</w:t>
      </w:r>
    </w:p>
    <w:p w14:paraId="168649BF" w14:textId="54F12A9B" w:rsidR="00884424" w:rsidRDefault="00884424" w:rsidP="00884424">
      <w:pPr>
        <w:pStyle w:val="a2"/>
      </w:pPr>
      <w:r>
        <w:t>обитаемость</w:t>
      </w:r>
      <w:r w:rsidR="00753C08">
        <w:t>;</w:t>
      </w:r>
    </w:p>
    <w:p w14:paraId="650478CC" w14:textId="694A75E4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753C08">
        <w:t>;</w:t>
      </w:r>
    </w:p>
    <w:p w14:paraId="41AB154A" w14:textId="69302EAC" w:rsidR="00CB3DCE" w:rsidRDefault="00436C0E" w:rsidP="00884424">
      <w:pPr>
        <w:pStyle w:val="a2"/>
      </w:pPr>
      <w:r>
        <w:t>фок-</w:t>
      </w:r>
      <w:r w:rsidR="004C2127">
        <w:t>мачта</w:t>
      </w:r>
      <w:r w:rsidR="00753C08">
        <w:t>;</w:t>
      </w:r>
    </w:p>
    <w:p w14:paraId="5CD368E7" w14:textId="32ADB1A8" w:rsidR="0080399E" w:rsidRDefault="0080399E" w:rsidP="00884424">
      <w:pPr>
        <w:pStyle w:val="a2"/>
      </w:pPr>
      <w:r>
        <w:t>грот-мачта</w:t>
      </w:r>
      <w:r w:rsidR="00753C08">
        <w:t>;</w:t>
      </w:r>
    </w:p>
    <w:p w14:paraId="43D08736" w14:textId="2FDE7B7B" w:rsidR="004C2127" w:rsidRDefault="004C2127" w:rsidP="00884424">
      <w:pPr>
        <w:pStyle w:val="a2"/>
      </w:pPr>
      <w:r>
        <w:t>дымовая труба</w:t>
      </w:r>
      <w:r w:rsidR="00753C08">
        <w:t>;</w:t>
      </w:r>
    </w:p>
    <w:p w14:paraId="0C5748E7" w14:textId="344171A6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753C08">
        <w:t>.</w:t>
      </w:r>
    </w:p>
    <w:p w14:paraId="260CD9A6" w14:textId="6588B920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535186">
        <w:t>свойства</w:t>
      </w:r>
      <w:r w:rsidR="00E65C4A">
        <w:t xml:space="preserve">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60B252CD" w:rsidR="005A30A2" w:rsidRPr="00ED78FC" w:rsidRDefault="005A30A2" w:rsidP="00ED78FC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</w:t>
      </w:r>
      <w:r w:rsidR="00535186">
        <w:t xml:space="preserve"> </w:t>
      </w:r>
      <w:r w:rsidR="00ED78FC">
        <w:t>родительский блок по высоте</w:t>
      </w:r>
      <w:r>
        <w:t>;</w:t>
      </w:r>
    </w:p>
    <w:p w14:paraId="4E2E8095" w14:textId="3BF1321A" w:rsidR="005A30A2" w:rsidRDefault="00CE011F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535186">
        <w:t xml:space="preserve"> </w:t>
      </w:r>
      <w:r w:rsidR="00ED78FC">
        <w:t>родительский блок по длине</w:t>
      </w:r>
      <w:r w:rsidR="005A30A2">
        <w:t>;</w:t>
      </w:r>
    </w:p>
    <w:p w14:paraId="2E86953C" w14:textId="4294EF34" w:rsidR="00E66F17" w:rsidRPr="00A469F8" w:rsidRDefault="00CE011F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</w:t>
      </w:r>
      <w:r w:rsidR="00ED78FC">
        <w:t xml:space="preserve"> по длине</w:t>
      </w:r>
      <w:r w:rsidR="00151206">
        <w:t>;</w:t>
      </w:r>
    </w:p>
    <w:p w14:paraId="6907C532" w14:textId="18B8BE55" w:rsidR="005A30A2" w:rsidRPr="00A469F8" w:rsidRDefault="00CE011F" w:rsidP="005A30A2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</w:t>
      </w:r>
      <w:r w:rsidR="00ED78FC">
        <w:t>дочерний блок по высоте</w:t>
      </w:r>
      <w:r w:rsidR="005A30A2">
        <w:t>;</w:t>
      </w:r>
    </w:p>
    <w:p w14:paraId="6A24ECAC" w14:textId="175CDD83" w:rsidR="005A30A2" w:rsidRPr="00A469F8" w:rsidRDefault="00CE011F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SB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</w:t>
      </w:r>
      <w:r w:rsidR="00ED78FC">
        <w:t>дочерний блок по длине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B56AD8D" w:rsidR="00FA4A04" w:rsidRPr="008F5D4F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HB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5A220CA5" w:rsidR="00700CFA" w:rsidRPr="00887168" w:rsidRDefault="00700CFA" w:rsidP="00900B56">
            <w:pPr>
              <w:pStyle w:val="affff8"/>
            </w:pPr>
            <w:bookmarkStart w:id="3" w:name="_Ref54255267"/>
            <w:r w:rsidRPr="00887168">
              <w:t>(</w:t>
            </w:r>
            <w:fldSimple w:instr=" SEQ Формула \* ARABIC  \* MERGEFORMAT ">
              <w:r w:rsidR="005F2AC8">
                <w:rPr>
                  <w:noProof/>
                </w:rPr>
                <w:t>10</w:t>
              </w:r>
            </w:fldSimple>
            <w:r w:rsidRPr="00887168">
              <w:t>)</w:t>
            </w:r>
            <w:bookmarkEnd w:id="3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51B096B" w14:textId="03E74939" w:rsidR="00700CFA" w:rsidRPr="008B46E0" w:rsidRDefault="00CE011F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0DB6D796" w:rsidR="00700CFA" w:rsidRPr="00887168" w:rsidRDefault="00700CFA" w:rsidP="00900B56">
            <w:pPr>
              <w:pStyle w:val="affff8"/>
            </w:pPr>
            <w:bookmarkStart w:id="4" w:name="_Ref54255228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11</w:t>
              </w:r>
            </w:fldSimple>
            <w:r w:rsidRPr="00887168">
              <w:t>)</w:t>
            </w:r>
            <w:bookmarkEnd w:id="4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A0EAC8" w14:textId="54A98F7C" w:rsidR="00700CFA" w:rsidRPr="008B46E0" w:rsidRDefault="00CE011F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…,a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93E739A" w:rsidR="00700CFA" w:rsidRPr="00887168" w:rsidRDefault="00700CFA" w:rsidP="00900B56">
            <w:pPr>
              <w:pStyle w:val="affff8"/>
            </w:pPr>
            <w:bookmarkStart w:id="5" w:name="_Ref542552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12</w:t>
              </w:r>
            </w:fldSimple>
            <w:r w:rsidRPr="00887168">
              <w:t>)</w:t>
            </w:r>
            <w:bookmarkEnd w:id="5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70883962" w:rsidR="008C386D" w:rsidRPr="00887168" w:rsidRDefault="008C386D" w:rsidP="00900B56">
            <w:pPr>
              <w:pStyle w:val="affff8"/>
            </w:pPr>
            <w:bookmarkStart w:id="6" w:name="_Ref54255647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13</w:t>
              </w:r>
            </w:fldSimple>
            <w:r w:rsidRPr="00887168">
              <w:t>)</w:t>
            </w:r>
            <w:bookmarkEnd w:id="6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0E370243" w:rsidR="00AA7B62" w:rsidRPr="00887168" w:rsidRDefault="00AA7B62" w:rsidP="00900B56">
            <w:pPr>
              <w:pStyle w:val="affff8"/>
            </w:pPr>
            <w:bookmarkStart w:id="7" w:name="_Ref5425565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14</w:t>
              </w:r>
            </w:fldSimple>
            <w:r w:rsidRPr="00887168">
              <w:t>)</w:t>
            </w:r>
            <w:bookmarkEnd w:id="7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3E804900" w:rsidR="00165D54" w:rsidRPr="00887168" w:rsidRDefault="00165D54" w:rsidP="00900B56">
            <w:pPr>
              <w:pStyle w:val="affff8"/>
            </w:pPr>
            <w:bookmarkStart w:id="8" w:name="_Ref54255651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15</w:t>
              </w:r>
            </w:fldSimple>
            <w:r w:rsidRPr="00887168">
              <w:t>)</w:t>
            </w:r>
            <w:bookmarkEnd w:id="8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230E6BA7" w14:textId="44BAA177" w:rsidR="009721E5" w:rsidRDefault="009721E5" w:rsidP="001F73CC">
      <w:r>
        <w:t>Аппликата размещения блока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721E5" w:rsidRPr="00A51A05" w14:paraId="3D442043" w14:textId="77777777" w:rsidTr="009721E5">
        <w:trPr>
          <w:trHeight w:val="476"/>
        </w:trPr>
        <w:tc>
          <w:tcPr>
            <w:tcW w:w="7933" w:type="dxa"/>
            <w:vAlign w:val="center"/>
          </w:tcPr>
          <w:p w14:paraId="4AF11D3F" w14:textId="77F5E0C4" w:rsidR="009721E5" w:rsidRPr="00E70560" w:rsidRDefault="00CE011F" w:rsidP="009721E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FBCF15" w14:textId="757A1E08" w:rsidR="009721E5" w:rsidRPr="00A51A05" w:rsidRDefault="009721E5" w:rsidP="009721E5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4C9D72F" w14:textId="1EFE7655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E510396" w14:textId="37EC7674" w:rsidR="001F73CC" w:rsidRPr="00E70560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5C8ABEFB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9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9"/>
          </w:p>
        </w:tc>
      </w:tr>
    </w:tbl>
    <w:p w14:paraId="2BD53FB9" w14:textId="2BFBBBF7" w:rsidR="001F73CC" w:rsidRDefault="001F73CC" w:rsidP="001F73CC">
      <w:pPr>
        <w:keepNext/>
      </w:pPr>
      <w:r>
        <w:lastRenderedPageBreak/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EFA547B" w14:textId="042A1823" w:rsidR="001F73CC" w:rsidRPr="00244D72" w:rsidRDefault="00CE011F" w:rsidP="00900B56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4860C70F" w:rsidR="001F73CC" w:rsidRPr="00A51A05" w:rsidRDefault="001F73C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0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18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0"/>
          </w:p>
        </w:tc>
      </w:tr>
    </w:tbl>
    <w:p w14:paraId="60641E78" w14:textId="77777777" w:rsidR="0084727B" w:rsidRPr="001F73CC" w:rsidRDefault="0084727B" w:rsidP="0084727B">
      <w:pPr>
        <w:keepNext/>
      </w:pPr>
      <w:r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CE011F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363BDAF0" w:rsidR="0084727B" w:rsidRPr="00887168" w:rsidRDefault="0084727B" w:rsidP="00900B56">
            <w:pPr>
              <w:pStyle w:val="affff8"/>
            </w:pPr>
            <w:bookmarkStart w:id="11" w:name="_Ref5461359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19</w:t>
              </w:r>
            </w:fldSimple>
            <w:r w:rsidRPr="00887168">
              <w:t>)</w:t>
            </w:r>
            <w:bookmarkEnd w:id="11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900B5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CE011F" w:rsidP="00900B5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489CD03C" w:rsidR="00755F52" w:rsidRPr="00887168" w:rsidRDefault="00755F52" w:rsidP="00900B56">
            <w:pPr>
              <w:pStyle w:val="affff8"/>
            </w:pPr>
            <w:bookmarkStart w:id="12" w:name="_Ref54613594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20</w:t>
              </w:r>
            </w:fldSimple>
            <w:r w:rsidRPr="00887168">
              <w:t>)</w:t>
            </w:r>
            <w:bookmarkEnd w:id="12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CE011F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5264E721" w:rsidR="00113F8E" w:rsidRPr="00A51A05" w:rsidRDefault="00113F8E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5C8CF99" w14:textId="03129B3F" w:rsidR="00C42E26" w:rsidRPr="00AA0FEE" w:rsidRDefault="00CE011F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74426BAA" w:rsidR="00C42E26" w:rsidRPr="00A51A05" w:rsidRDefault="00C42E26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97BF779" w14:textId="77777777" w:rsidR="006D0B6B" w:rsidRPr="00E70560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1FEC5281" w:rsidR="006D0B6B" w:rsidRPr="00A51A05" w:rsidRDefault="006D0B6B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3BEB3637" w:rsidR="00F1161E" w:rsidRPr="008F1969" w:rsidRDefault="00CE011F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398AF547" w:rsidR="00F1161E" w:rsidRPr="00887168" w:rsidRDefault="00F1161E" w:rsidP="006B0358">
            <w:pPr>
              <w:pStyle w:val="affff8"/>
            </w:pPr>
            <w:bookmarkStart w:id="16" w:name="_Ref54613613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24</w:t>
              </w:r>
            </w:fldSimple>
            <w:r w:rsidRPr="00887168">
              <w:t>)</w:t>
            </w:r>
            <w:bookmarkEnd w:id="16"/>
          </w:p>
        </w:tc>
      </w:tr>
    </w:tbl>
    <w:p w14:paraId="757DA584" w14:textId="007F140F" w:rsidR="005F2AC8" w:rsidRDefault="005F2AC8" w:rsidP="005F2AC8">
      <w:pPr>
        <w:rPr>
          <w:szCs w:val="28"/>
        </w:rPr>
      </w:pPr>
      <w:r>
        <w:rPr>
          <w:szCs w:val="28"/>
        </w:rPr>
        <w:t>Верхняя кормовая точка блока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344B56D5" w14:textId="77777777" w:rsidTr="006D636D">
        <w:trPr>
          <w:trHeight w:val="476"/>
        </w:trPr>
        <w:tc>
          <w:tcPr>
            <w:tcW w:w="7938" w:type="dxa"/>
            <w:vAlign w:val="center"/>
          </w:tcPr>
          <w:p w14:paraId="7043BC13" w14:textId="4096FB50" w:rsidR="005F2AC8" w:rsidRPr="008F1969" w:rsidRDefault="005F2AC8" w:rsidP="006D636D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7193204E" w14:textId="4B52B23E" w:rsidR="005F2AC8" w:rsidRPr="00887168" w:rsidRDefault="005F2AC8" w:rsidP="006D636D">
            <w:pPr>
              <w:pStyle w:val="affff8"/>
            </w:pPr>
            <w:r w:rsidRPr="00887168"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666DA38D" w14:textId="01DC4958" w:rsidR="005F2AC8" w:rsidRDefault="005F2AC8" w:rsidP="005F2AC8">
      <w:pPr>
        <w:rPr>
          <w:szCs w:val="28"/>
        </w:rPr>
      </w:pPr>
      <w:r>
        <w:rPr>
          <w:szCs w:val="28"/>
        </w:rPr>
        <w:t>Верхняя носовая точка блока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5F2AC8" w:rsidRPr="00A51A05" w14:paraId="5090140C" w14:textId="77777777" w:rsidTr="006D636D">
        <w:trPr>
          <w:trHeight w:val="476"/>
        </w:trPr>
        <w:tc>
          <w:tcPr>
            <w:tcW w:w="7938" w:type="dxa"/>
            <w:vAlign w:val="center"/>
          </w:tcPr>
          <w:p w14:paraId="17285548" w14:textId="5173FC5B" w:rsidR="005F2AC8" w:rsidRPr="008F1969" w:rsidRDefault="005F2AC8" w:rsidP="006D636D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  <w:vAlign w:val="center"/>
          </w:tcPr>
          <w:p w14:paraId="015C64B5" w14:textId="47440F1A" w:rsidR="005F2AC8" w:rsidRPr="00887168" w:rsidRDefault="005F2AC8" w:rsidP="006D636D">
            <w:pPr>
              <w:pStyle w:val="affff8"/>
            </w:pPr>
            <w:r w:rsidRPr="00887168">
              <w:t>(</w:t>
            </w:r>
            <w:r>
              <w:fldChar w:fldCharType="begin"/>
            </w:r>
            <w:r>
              <w:instrText xml:space="preserve"> SEQ Формула \* ARABIC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FE3F4F5" w14:textId="6746E544" w:rsidR="0059067A" w:rsidRDefault="00DF2967" w:rsidP="005F2AC8">
      <w:pPr>
        <w:pageBreakBefore/>
      </w:pPr>
      <w:r>
        <w:lastRenderedPageBreak/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87E91C" w14:textId="43948AC1" w:rsidR="00070A97" w:rsidRPr="003D3754" w:rsidRDefault="00070A97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1D72B081" w:rsidR="00070A97" w:rsidRPr="00A51A05" w:rsidRDefault="00070A97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4DECE2CE" w14:textId="688412E1" w:rsidR="005C0814" w:rsidRPr="00DF2967" w:rsidRDefault="00DF2967" w:rsidP="005E33FC">
      <w:pPr>
        <w:keepNext/>
      </w:pPr>
      <w:r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27</w:t>
      </w:r>
      <w:r w:rsidR="005F2AC8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65304FB" w14:textId="766912DB" w:rsidR="005E33FC" w:rsidRPr="00DE4C73" w:rsidRDefault="00CE011F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p+T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43F87A9E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8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  <w:tr w:rsidR="005E33FC" w:rsidRPr="00A51A05" w14:paraId="0C4E581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7B343BF" w14:textId="3D737E0F" w:rsidR="005E33FC" w:rsidRDefault="00CE011F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3AA810" w14:textId="03298EA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4952705" w14:textId="2FE76F1F" w:rsidR="005E33FC" w:rsidRDefault="00CE011F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1F944DD2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7093CD9" w14:textId="513A4049" w:rsidR="005E33FC" w:rsidRDefault="00CE011F" w:rsidP="00900B5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0E161856" w:rsidR="005E33FC" w:rsidRPr="00A51A05" w:rsidRDefault="005E33FC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CE011F" w:rsidP="00900B5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526CAE2A" w:rsidR="001E3CA8" w:rsidRPr="00A51A05" w:rsidRDefault="001E3C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0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0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465978" w:rsidRDefault="000D1B3F" w:rsidP="00900B5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=k∙X+g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797030E4" w:rsidR="000D1B3F" w:rsidRPr="00A51A05" w:rsidRDefault="000D1B3F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1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1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900B56">
            <m:oMathPara>
              <m:oMath>
                <m:r>
                  <w:rPr>
                    <w:rFonts w:ascii="Cambria Math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5FDB0FAD" w:rsidR="00EA4A40" w:rsidRPr="00A51A05" w:rsidRDefault="00EA4A40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0947248F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B" w14:textId="38339673" w:rsidR="00FA2DBA" w:rsidRDefault="00251F90" w:rsidP="00BA4D62">
      <w:pPr>
        <w:pStyle w:val="20"/>
      </w:pPr>
      <w:bookmarkStart w:id="22" w:name="_Ref54795450"/>
      <w:r>
        <w:lastRenderedPageBreak/>
        <w:t>Функциональные ограничения</w:t>
      </w:r>
      <w:bookmarkEnd w:id="22"/>
    </w:p>
    <w:p w14:paraId="3AC7CDC0" w14:textId="77777777" w:rsidR="00104ABA" w:rsidRDefault="00104ABA" w:rsidP="00104ABA">
      <w:pPr>
        <w:pStyle w:val="30"/>
        <w:pageBreakBefore w:val="0"/>
      </w:pPr>
      <w:bookmarkStart w:id="23" w:name="_Ref54596580"/>
      <w:r>
        <w:t>Условия порядка и непересечения</w:t>
      </w:r>
      <w:bookmarkEnd w:id="23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04F7C8AB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4" w:name="_Ref5479307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4"/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7AD7F0FA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6C4C7B68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70C252B6" w14:textId="1B6E4D51" w:rsidR="00104ABA" w:rsidRPr="00E70560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76036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DDE5A84" w14:textId="4673C820" w:rsidR="00104ABA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625B5346" w:rsidR="00104ABA" w:rsidRPr="00A51A05" w:rsidRDefault="00104ABA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5" w:name="_Ref5479307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5"/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54DF016" w14:textId="0098055C" w:rsidR="00FA13B3" w:rsidRPr="00E70560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531E5FC4" w:rsidR="00FA13B3" w:rsidRPr="00A51A05" w:rsidRDefault="00FA13B3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6" w:name="_Ref5479600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6"/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CE011F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0D112D77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42</w:t>
              </w:r>
            </w:fldSimple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CE011F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719572C1" w:rsidR="0079770F" w:rsidRPr="00887168" w:rsidRDefault="0079770F" w:rsidP="00887168">
            <w:pPr>
              <w:pStyle w:val="affff8"/>
            </w:pPr>
            <w:bookmarkStart w:id="27" w:name="_Ref54796010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43</w:t>
              </w:r>
            </w:fldSimple>
            <w:r w:rsidRPr="00887168">
              <w:t>)</w:t>
            </w:r>
            <w:bookmarkEnd w:id="27"/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CE011F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144ECD8A" w:rsidR="00497C4E" w:rsidRPr="00887168" w:rsidRDefault="00497C4E" w:rsidP="00887168">
            <w:pPr>
              <w:pStyle w:val="affff8"/>
            </w:pPr>
            <w:bookmarkStart w:id="28" w:name="_Ref54796012"/>
            <w:r w:rsidRPr="00887168">
              <w:t>(</w:t>
            </w:r>
            <w:fldSimple w:instr=" SEQ Формула \* ARABIC ">
              <w:r w:rsidR="005F2AC8">
                <w:rPr>
                  <w:noProof/>
                </w:rPr>
                <w:t>44</w:t>
              </w:r>
            </w:fldSimple>
            <w:r w:rsidRPr="00887168">
              <w:t>)</w:t>
            </w:r>
            <w:bookmarkEnd w:id="28"/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CE011F" w:rsidP="00900B5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0834BE8D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45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2E2D70A3" w:rsidR="00BD3374" w:rsidRPr="00A51A05" w:rsidRDefault="00BD3374" w:rsidP="00900B5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5F2AC8">
              <w:rPr>
                <w:noProof/>
                <w:lang w:val="en-US"/>
              </w:rPr>
              <w:t>46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6D461318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5C290CDE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1DF46E5F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29" w:name="_Ref5479612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29"/>
          </w:p>
        </w:tc>
      </w:tr>
    </w:tbl>
    <w:p w14:paraId="7025B4BA" w14:textId="2E7770E4" w:rsidR="00887168" w:rsidRDefault="00BF1BAD" w:rsidP="00BA4D62">
      <w:pPr>
        <w:pStyle w:val="40"/>
      </w:pPr>
      <w:r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18238227" w:rsidR="005102A8" w:rsidRPr="00A51A05" w:rsidRDefault="005102A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0" w:name="_Ref5479607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0"/>
          </w:p>
        </w:tc>
      </w:tr>
    </w:tbl>
    <w:p w14:paraId="79596784" w14:textId="18F54CE8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33</w:t>
      </w:r>
      <w:r w:rsidR="005F2AC8" w:rsidRPr="005F2AC8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3EBE317" w14:textId="55FEA646" w:rsidR="005D1A28" w:rsidRPr="00A57CD5" w:rsidRDefault="00CE011F" w:rsidP="00900B5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730BDF2A" w:rsidR="005D1A28" w:rsidRPr="00A51A05" w:rsidRDefault="005D1A28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1" w:name="_Ref5479610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1"/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CE011F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37913520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CE011F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6AE7330E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1B69E3">
      <w:pPr>
        <w:pStyle w:val="40"/>
        <w:pageBreakBefore/>
      </w:pPr>
      <w:r>
        <w:lastRenderedPageBreak/>
        <w:t>Задымление надстроек</w:t>
      </w:r>
    </w:p>
    <w:p w14:paraId="2DA167BF" w14:textId="77777777" w:rsidR="001B69E3" w:rsidRDefault="001B69E3" w:rsidP="001B69E3">
      <w:r w:rsidRPr="002D741E">
        <w:t>Блок (блоки) надстройки, расположенные за дымовой трубой, не должен задымляться, то есть их высота должна быть ниже высоты дымовой трубы</w:t>
      </w:r>
      <w:r w:rsidRPr="005752ED">
        <w:t xml:space="preserve"> (</w:t>
      </w:r>
      <w:r>
        <w:rPr>
          <w:lang w:val="en-US"/>
        </w:rPr>
        <w:t>F</w:t>
      </w:r>
      <w:r w:rsidRPr="005752ED">
        <w:t>)</w:t>
      </w:r>
      <w:r w:rsidRPr="002D741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B69E3" w:rsidRPr="00A51A05" w14:paraId="479AD13F" w14:textId="77777777" w:rsidTr="00CE011F">
        <w:trPr>
          <w:trHeight w:val="476"/>
        </w:trPr>
        <w:tc>
          <w:tcPr>
            <w:tcW w:w="7933" w:type="dxa"/>
            <w:vAlign w:val="center"/>
          </w:tcPr>
          <w:p w14:paraId="2415DB8A" w14:textId="77777777" w:rsidR="001B69E3" w:rsidRPr="00C24164" w:rsidRDefault="00CE011F" w:rsidP="00CE011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593F13E" w14:textId="65C7D77B" w:rsidR="001B69E3" w:rsidRPr="00A51A05" w:rsidRDefault="001B69E3" w:rsidP="00CE011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48C5320D" w14:textId="4F264A7E" w:rsidR="00106392" w:rsidRPr="00E70560" w:rsidRDefault="00FA41C9" w:rsidP="00900B5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0,52≤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≤0,59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16388AAD" w:rsidR="00106392" w:rsidRPr="00A51A05" w:rsidRDefault="00106392" w:rsidP="00900B5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32" w:name="_Ref5479610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32"/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900B56">
        <w:trPr>
          <w:trHeight w:val="476"/>
        </w:trPr>
        <w:tc>
          <w:tcPr>
            <w:tcW w:w="7933" w:type="dxa"/>
            <w:vAlign w:val="center"/>
          </w:tcPr>
          <w:p w14:paraId="01806422" w14:textId="4803EA1D" w:rsidR="00AF4847" w:rsidRPr="00E06C91" w:rsidRDefault="00CE011F" w:rsidP="00900B56">
            <w:pPr>
              <w:rPr>
                <w:sz w:val="22"/>
                <w:szCs w:val="1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1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1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1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u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Cs w:val="28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18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1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2"/>
                        <w:szCs w:val="18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181274A9" w:rsidR="00AF4847" w:rsidRPr="00A51A05" w:rsidRDefault="00AF4847" w:rsidP="00900B5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5F2AC8">
              <w:rPr>
                <w:rFonts w:ascii="Cambria Math" w:hAnsi="Cambria Math"/>
                <w:noProof/>
                <w:lang w:val="en-US"/>
              </w:rPr>
              <w:t>56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</w:t>
      </w:r>
      <w:proofErr w:type="spellStart"/>
      <w:r>
        <w:t>ический</w:t>
      </w:r>
      <w:proofErr w:type="spellEnd"/>
      <w:r>
        <w:t xml:space="preserve">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16F628B0" w:rsidR="00C916C3" w:rsidRDefault="004E7F9A" w:rsidP="0058055A">
      <w:pPr>
        <w:pStyle w:val="1"/>
      </w:pPr>
      <w:r>
        <w:lastRenderedPageBreak/>
        <w:t>Некоторые пояснения к алгоритму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12FDD997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5F2AC8" w:rsidRPr="00887168">
        <w:t>(</w:t>
      </w:r>
      <w:r w:rsidR="005F2AC8">
        <w:rPr>
          <w:noProof/>
        </w:rPr>
        <w:t>10</w:t>
      </w:r>
      <w:r w:rsidR="005F2AC8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5F2AC8" w:rsidRPr="00887168">
        <w:t>(</w:t>
      </w:r>
      <w:r w:rsidR="005F2AC8">
        <w:rPr>
          <w:noProof/>
        </w:rPr>
        <w:t>15</w:t>
      </w:r>
      <w:r w:rsidR="005F2AC8" w:rsidRPr="00887168">
        <w:t>)</w:t>
      </w:r>
      <w:r w:rsidR="00816303">
        <w:fldChar w:fldCharType="end"/>
      </w:r>
    </w:p>
    <w:p w14:paraId="57E1DD11" w14:textId="37F2EA1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28</w:t>
      </w:r>
      <w:r w:rsidR="005F2AC8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5F2AC8" w:rsidRPr="00A51A05">
        <w:rPr>
          <w:rFonts w:ascii="Cambria Math" w:hAnsi="Cambria Math"/>
          <w:lang w:val="en-US"/>
        </w:rPr>
        <w:t>(</w:t>
      </w:r>
      <w:r w:rsidR="005F2AC8">
        <w:rPr>
          <w:rFonts w:ascii="Cambria Math" w:hAnsi="Cambria Math"/>
          <w:noProof/>
          <w:lang w:val="en-US"/>
        </w:rPr>
        <w:t>32</w:t>
      </w:r>
      <w:r w:rsidR="005F2AC8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7F16AF21" w:rsidR="00E27D40" w:rsidRDefault="004855C1" w:rsidP="00E27D40">
      <w:pPr>
        <w:pStyle w:val="40"/>
      </w:pPr>
      <w:r>
        <w:t>Класс блок</w:t>
      </w:r>
      <w:r w:rsidR="00125A20">
        <w:t>ов</w:t>
      </w:r>
    </w:p>
    <w:p w14:paraId="1F4AC7CE" w14:textId="2E1C19BA" w:rsidR="009B5E99" w:rsidRPr="007D11AA" w:rsidRDefault="00222832" w:rsidP="009B5E99">
      <w:r>
        <w:t>Оптимизируемые п</w:t>
      </w:r>
      <w:r w:rsidR="007D11AA">
        <w:t>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0A33C326" w:rsidR="005A2D70" w:rsidRDefault="00DD7306" w:rsidP="005A2D70">
      <w:pPr>
        <w:pStyle w:val="a2"/>
      </w:pPr>
      <w:r>
        <w:rPr>
          <w:lang w:val="en-US"/>
        </w:rPr>
        <w:t>habi</w:t>
      </w:r>
      <w:r w:rsidR="00EA7A5E">
        <w:rPr>
          <w:lang w:val="en-US"/>
        </w:rPr>
        <w:t>tabi</w:t>
      </w:r>
      <w:r>
        <w:rPr>
          <w:lang w:val="en-US"/>
        </w:rPr>
        <w:t>lity (</w:t>
      </w:r>
      <w:r w:rsidR="005A2D70">
        <w:t>обитаемость</w:t>
      </w:r>
      <w:proofErr w:type="gramStart"/>
      <w:r>
        <w:rPr>
          <w:lang w:val="en-US"/>
        </w:rPr>
        <w:t>)</w:t>
      </w:r>
      <w:r w:rsidR="005A2D70">
        <w:t>;</w:t>
      </w:r>
      <w:proofErr w:type="gramEnd"/>
    </w:p>
    <w:p w14:paraId="7A6A638D" w14:textId="5ED240FA" w:rsidR="005A2D70" w:rsidRPr="008C68E6" w:rsidRDefault="008C68E6" w:rsidP="005A2D70">
      <w:pPr>
        <w:pStyle w:val="a2"/>
        <w:rPr>
          <w:lang w:val="en-US"/>
        </w:rPr>
      </w:pPr>
      <w:r>
        <w:rPr>
          <w:lang w:val="en-US"/>
        </w:rPr>
        <w:t>phased array placement (PAP) (</w:t>
      </w:r>
      <w:r w:rsidR="005A2D70">
        <w:t>размещение</w:t>
      </w:r>
      <w:r w:rsidR="005A2D70" w:rsidRPr="008C68E6">
        <w:rPr>
          <w:lang w:val="en-US"/>
        </w:rPr>
        <w:t xml:space="preserve"> </w:t>
      </w:r>
      <w:r w:rsidR="005A2D70">
        <w:t>ФАР</w:t>
      </w:r>
      <w:proofErr w:type="gramStart"/>
      <w:r>
        <w:rPr>
          <w:lang w:val="en-US"/>
        </w:rPr>
        <w:t>)</w:t>
      </w:r>
      <w:r w:rsidR="005A2D70" w:rsidRPr="008C68E6">
        <w:rPr>
          <w:lang w:val="en-US"/>
        </w:rPr>
        <w:t>;</w:t>
      </w:r>
      <w:proofErr w:type="gramEnd"/>
    </w:p>
    <w:p w14:paraId="7EAE922F" w14:textId="6C8B4C67" w:rsidR="005A2D70" w:rsidRDefault="008C68E6" w:rsidP="005A2D70">
      <w:pPr>
        <w:pStyle w:val="a2"/>
      </w:pPr>
      <w:r>
        <w:rPr>
          <w:lang w:val="en-US"/>
        </w:rPr>
        <w:t>foremast (</w:t>
      </w:r>
      <w:r w:rsidR="00443EBF">
        <w:t>ф</w:t>
      </w:r>
      <w:r w:rsidR="005A2D70">
        <w:t>ок-мачта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22AD4446" w14:textId="72F6D0FB" w:rsidR="00443EBF" w:rsidRDefault="008C68E6" w:rsidP="005A2D70">
      <w:pPr>
        <w:pStyle w:val="a2"/>
      </w:pPr>
      <w:r>
        <w:rPr>
          <w:lang w:val="en-US"/>
        </w:rPr>
        <w:t>mainmast (</w:t>
      </w:r>
      <w:r w:rsidR="00443EBF">
        <w:t>грот мачт</w:t>
      </w:r>
      <w:r>
        <w:t>а</w:t>
      </w:r>
      <w:proofErr w:type="gramStart"/>
      <w:r>
        <w:rPr>
          <w:lang w:val="en-US"/>
        </w:rPr>
        <w:t>)</w:t>
      </w:r>
      <w:r w:rsidR="00443EBF">
        <w:t>;</w:t>
      </w:r>
      <w:proofErr w:type="gramEnd"/>
    </w:p>
    <w:p w14:paraId="03A886CB" w14:textId="6BCA181F" w:rsidR="00443EBF" w:rsidRDefault="006C1BD9" w:rsidP="005A2D70">
      <w:pPr>
        <w:pStyle w:val="a2"/>
      </w:pPr>
      <w:r>
        <w:rPr>
          <w:lang w:val="en-US"/>
        </w:rPr>
        <w:t>funnel (</w:t>
      </w:r>
      <w:r w:rsidR="00443EBF">
        <w:t>дымовая труба</w:t>
      </w:r>
      <w:proofErr w:type="gramStart"/>
      <w:r>
        <w:rPr>
          <w:lang w:val="en-US"/>
        </w:rPr>
        <w:t>)</w:t>
      </w:r>
      <w:r w:rsidR="00EE2D48">
        <w:t>;</w:t>
      </w:r>
      <w:proofErr w:type="gramEnd"/>
    </w:p>
    <w:p w14:paraId="1AB941C9" w14:textId="7F68A649" w:rsidR="00443EBF" w:rsidRDefault="006C1BD9" w:rsidP="00903E39">
      <w:pPr>
        <w:pStyle w:val="a2"/>
        <w:keepNext w:val="0"/>
      </w:pPr>
      <w:r>
        <w:rPr>
          <w:lang w:val="en-US"/>
        </w:rPr>
        <w:t>wheelhouse (</w:t>
      </w:r>
      <w:r w:rsidR="00EE2D48">
        <w:t>рулевая рубка</w:t>
      </w:r>
      <w:proofErr w:type="gramStart"/>
      <w:r>
        <w:rPr>
          <w:lang w:val="en-US"/>
        </w:rPr>
        <w:t>)</w:t>
      </w:r>
      <w:r w:rsidR="008718BD">
        <w:t>;</w:t>
      </w:r>
      <w:proofErr w:type="gramEnd"/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3AE1A748" w:rsidR="00FC1D2A" w:rsidRPr="00FC1D2A" w:rsidRDefault="00ED354D" w:rsidP="00FC1D2A">
      <w:pPr>
        <w:pStyle w:val="a2"/>
      </w:pPr>
      <w:r>
        <w:rPr>
          <w:lang w:val="en-US"/>
        </w:rPr>
        <w:t>HBH</w:t>
      </w:r>
      <w:r w:rsidR="006C1BD9" w:rsidRPr="006C1BD9">
        <w:t xml:space="preserve"> (</w:t>
      </w:r>
      <w:r w:rsidR="006C1BD9">
        <w:t>привязка к блоку по высоте</w:t>
      </w:r>
      <w:r w:rsidR="006C1BD9" w:rsidRPr="006C1BD9">
        <w:t>)</w:t>
      </w:r>
    </w:p>
    <w:p w14:paraId="2D264976" w14:textId="59AFCB67" w:rsidR="00FC1D2A" w:rsidRDefault="00ED354D" w:rsidP="00FC1D2A">
      <w:pPr>
        <w:pStyle w:val="a2"/>
      </w:pPr>
      <w:r>
        <w:rPr>
          <w:lang w:val="en-US"/>
        </w:rPr>
        <w:t>HBL</w:t>
      </w:r>
      <w:r w:rsidR="006C1BD9" w:rsidRPr="006C1BD9">
        <w:t xml:space="preserve"> (</w:t>
      </w:r>
      <w:r w:rsidR="006C1BD9">
        <w:t>привязка к блоку по длине</w:t>
      </w:r>
      <w:proofErr w:type="gramStart"/>
      <w:r w:rsidR="006C1BD9" w:rsidRPr="006C1BD9">
        <w:t>)</w:t>
      </w:r>
      <w:r w:rsidR="00E210E4" w:rsidRPr="00E210E4">
        <w:t>;</w:t>
      </w:r>
      <w:proofErr w:type="gramEnd"/>
    </w:p>
    <w:p w14:paraId="3C292478" w14:textId="4A811726" w:rsidR="00E210E4" w:rsidRDefault="00ED354D" w:rsidP="008D316C">
      <w:pPr>
        <w:pStyle w:val="a2"/>
      </w:pPr>
      <w:r>
        <w:rPr>
          <w:lang w:val="en-US"/>
        </w:rPr>
        <w:t>SBH</w:t>
      </w:r>
      <w:r w:rsidR="006C1BD9">
        <w:rPr>
          <w:lang w:val="en-US"/>
        </w:rPr>
        <w:t xml:space="preserve"> (</w:t>
      </w:r>
      <w:r w:rsidR="006C1BD9">
        <w:t>привязка блока сверху</w:t>
      </w:r>
      <w:proofErr w:type="gramStart"/>
      <w:r w:rsidR="006C1BD9">
        <w:rPr>
          <w:lang w:val="en-US"/>
        </w:rPr>
        <w:t>)</w:t>
      </w:r>
      <w:r w:rsidR="008D316C">
        <w:t>;</w:t>
      </w:r>
      <w:proofErr w:type="gramEnd"/>
    </w:p>
    <w:p w14:paraId="3E2127AF" w14:textId="593F9A88" w:rsidR="008D316C" w:rsidRPr="00E34E16" w:rsidRDefault="00ED354D" w:rsidP="00903E39">
      <w:pPr>
        <w:pStyle w:val="a2"/>
        <w:keepNext w:val="0"/>
      </w:pPr>
      <w:r>
        <w:rPr>
          <w:lang w:val="en-US"/>
        </w:rPr>
        <w:t>SBL</w:t>
      </w:r>
      <w:r w:rsidR="006C1BD9" w:rsidRPr="006C1BD9">
        <w:t xml:space="preserve"> (</w:t>
      </w:r>
      <w:r w:rsidR="006C1BD9">
        <w:t>привязка блока с</w:t>
      </w:r>
      <w:r w:rsidR="006C1BD9" w:rsidRPr="008D316C">
        <w:t xml:space="preserve"> </w:t>
      </w:r>
      <w:r w:rsidR="006C1BD9">
        <w:t>носа</w:t>
      </w:r>
      <w:r w:rsidR="006C1BD9" w:rsidRPr="006C1BD9">
        <w:t>).</w:t>
      </w:r>
    </w:p>
    <w:p w14:paraId="3F2343F6" w14:textId="213E5F1E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17</w:t>
      </w:r>
      <w:r w:rsidR="005F2AC8" w:rsidRPr="005F2AC8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5F2AC8" w:rsidRPr="00887168">
        <w:t>(</w:t>
      </w:r>
      <w:r w:rsidR="005F2AC8">
        <w:rPr>
          <w:noProof/>
        </w:rPr>
        <w:t>24</w:t>
      </w:r>
      <w:r w:rsidR="005F2AC8" w:rsidRPr="00887168">
        <w:t>)</w:t>
      </w:r>
      <w:r w:rsidR="003D35E7">
        <w:fldChar w:fldCharType="end"/>
      </w:r>
      <w:r w:rsidR="00E870E3">
        <w:t>:</w:t>
      </w:r>
    </w:p>
    <w:p w14:paraId="040E9D4F" w14:textId="72F31E7A" w:rsidR="0084727B" w:rsidRDefault="00244DF6" w:rsidP="00E870E3">
      <w:pPr>
        <w:pStyle w:val="a2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(</w:t>
      </w:r>
      <w:r w:rsidR="0084727B">
        <w:t>нижнее основание</w:t>
      </w:r>
      <w:proofErr w:type="gramStart"/>
      <w:r>
        <w:rPr>
          <w:lang w:val="en-US"/>
        </w:rPr>
        <w:t>);</w:t>
      </w:r>
      <w:proofErr w:type="gramEnd"/>
    </w:p>
    <w:p w14:paraId="16BDD7AE" w14:textId="73E52740" w:rsidR="0084727B" w:rsidRDefault="00244DF6" w:rsidP="00E870E3">
      <w:pPr>
        <w:pStyle w:val="a2"/>
      </w:pPr>
      <w:r>
        <w:rPr>
          <w:lang w:val="en-US"/>
        </w:rPr>
        <w:t>h</w:t>
      </w:r>
      <w:r>
        <w:t xml:space="preserve"> </w:t>
      </w:r>
      <w:r>
        <w:rPr>
          <w:lang w:val="en-US"/>
        </w:rPr>
        <w:t>(</w:t>
      </w:r>
      <w:r w:rsidR="00903E39">
        <w:t>высота блока</w:t>
      </w:r>
      <w:proofErr w:type="gramStart"/>
      <w:r>
        <w:rPr>
          <w:lang w:val="en-US"/>
        </w:rPr>
        <w:t>);</w:t>
      </w:r>
      <w:proofErr w:type="gramEnd"/>
    </w:p>
    <w:p w14:paraId="34A80DD7" w14:textId="3936CCF7" w:rsidR="0084727B" w:rsidRDefault="0084727B" w:rsidP="00E870E3">
      <w:pPr>
        <w:pStyle w:val="a2"/>
      </w:pPr>
      <w:r>
        <w:rPr>
          <w:lang w:val="en-US"/>
        </w:rPr>
        <w:t>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верхнее основание</w:t>
      </w:r>
      <w:proofErr w:type="gramStart"/>
      <w:r w:rsidR="00244DF6">
        <w:rPr>
          <w:lang w:val="en-US"/>
        </w:rPr>
        <w:t>);</w:t>
      </w:r>
      <w:proofErr w:type="gramEnd"/>
    </w:p>
    <w:p w14:paraId="4CC547B0" w14:textId="316B65AA" w:rsidR="00E870E3" w:rsidRDefault="0024484B" w:rsidP="00E870E3">
      <w:pPr>
        <w:pStyle w:val="a2"/>
      </w:pPr>
      <w:r>
        <w:rPr>
          <w:lang w:val="en-US"/>
        </w:rPr>
        <w:t>S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площадь</w:t>
      </w:r>
      <w:proofErr w:type="gramStart"/>
      <w:r w:rsidR="00244DF6">
        <w:rPr>
          <w:lang w:val="en-US"/>
        </w:rPr>
        <w:t>);</w:t>
      </w:r>
      <w:proofErr w:type="gramEnd"/>
    </w:p>
    <w:p w14:paraId="624C5F4D" w14:textId="0027FE9B" w:rsidR="006621BE" w:rsidRPr="006621BE" w:rsidRDefault="006621BE" w:rsidP="00E870E3">
      <w:pPr>
        <w:pStyle w:val="a2"/>
      </w:pPr>
      <w:r>
        <w:rPr>
          <w:lang w:val="en-US"/>
        </w:rPr>
        <w:t>Ma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нижнего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36EB7C97" w14:textId="07964ED3" w:rsidR="006621BE" w:rsidRDefault="006621BE" w:rsidP="00E870E3">
      <w:pPr>
        <w:pStyle w:val="a2"/>
      </w:pPr>
      <w:r>
        <w:rPr>
          <w:lang w:val="en-US"/>
        </w:rPr>
        <w:t>Mb</w:t>
      </w:r>
      <w:r w:rsidR="00244DF6" w:rsidRPr="00244DF6">
        <w:t xml:space="preserve"> </w:t>
      </w:r>
      <w:r w:rsidR="00244DF6">
        <w:rPr>
          <w:lang w:val="en-US"/>
        </w:rPr>
        <w:t>(</w:t>
      </w:r>
      <w:r w:rsidR="00244DF6">
        <w:t>момент верхнего основания</w:t>
      </w:r>
      <w:proofErr w:type="gramStart"/>
      <w:r w:rsidR="00244DF6">
        <w:rPr>
          <w:lang w:val="en-US"/>
        </w:rPr>
        <w:t>);</w:t>
      </w:r>
      <w:proofErr w:type="gramEnd"/>
    </w:p>
    <w:p w14:paraId="5531AF5E" w14:textId="36D2EF06" w:rsidR="00E870E3" w:rsidRDefault="0024484B" w:rsidP="00E870E3">
      <w:pPr>
        <w:pStyle w:val="a2"/>
      </w:pPr>
      <w:r>
        <w:rPr>
          <w:lang w:val="en-US"/>
        </w:rPr>
        <w:t>x</w:t>
      </w:r>
      <w:r w:rsidRPr="0024484B">
        <w:t>_</w:t>
      </w:r>
      <w:r>
        <w:rPr>
          <w:lang w:val="en-US"/>
        </w:rPr>
        <w:t>g</w:t>
      </w:r>
      <w:r w:rsidR="00244DF6" w:rsidRPr="00244DF6">
        <w:t xml:space="preserve"> (</w:t>
      </w:r>
      <w:r w:rsidR="00244DF6">
        <w:t>абсцисса центра тяжести</w:t>
      </w:r>
      <w:proofErr w:type="gramStart"/>
      <w:r w:rsidR="00244DF6" w:rsidRPr="00244DF6">
        <w:t>);</w:t>
      </w:r>
      <w:proofErr w:type="gramEnd"/>
    </w:p>
    <w:p w14:paraId="04F9361B" w14:textId="7811FDF9" w:rsidR="008F4F16" w:rsidRPr="008F4F16" w:rsidRDefault="0024484B" w:rsidP="00E27D40">
      <w:pPr>
        <w:pStyle w:val="a2"/>
        <w:keepNext w:val="0"/>
      </w:pPr>
      <w:r w:rsidRPr="008F4F16">
        <w:rPr>
          <w:lang w:val="en-US"/>
        </w:rPr>
        <w:t>z</w:t>
      </w:r>
      <w:r w:rsidRPr="0024484B">
        <w:t>_</w:t>
      </w:r>
      <w:r w:rsidRPr="008F4F16">
        <w:rPr>
          <w:lang w:val="en-US"/>
        </w:rPr>
        <w:t>g</w:t>
      </w:r>
      <w:r w:rsidR="00244DF6" w:rsidRPr="00244DF6">
        <w:t xml:space="preserve"> (</w:t>
      </w:r>
      <w:r w:rsidR="00244DF6">
        <w:t>аппликата центра тяжести</w:t>
      </w:r>
      <w:r w:rsidR="00244DF6" w:rsidRPr="00244DF6">
        <w:t>).</w:t>
      </w:r>
    </w:p>
    <w:p w14:paraId="38B8BDB6" w14:textId="49AC0477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  <w:r w:rsidR="00FB5299" w:rsidRPr="00FB5299">
        <w:t xml:space="preserve"> (</w:t>
      </w:r>
      <w:r w:rsidR="00FB5299">
        <w:rPr>
          <w:lang w:val="en-US"/>
        </w:rPr>
        <w:t>Optimization</w:t>
      </w:r>
      <w:r w:rsidR="00FB5299" w:rsidRPr="00FB5299">
        <w:t xml:space="preserve"> </w:t>
      </w:r>
      <w:r w:rsidR="00FB5299">
        <w:rPr>
          <w:lang w:val="en-US"/>
        </w:rPr>
        <w:t>continuous</w:t>
      </w:r>
      <w:r w:rsidR="00FB5299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OCC</w:t>
      </w:r>
      <w:r w:rsidR="00247D64" w:rsidRPr="00247D64">
        <w:t>))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39F2FDD9" w14:textId="771BCA6D" w:rsidR="00363FB4" w:rsidRDefault="00363FB4" w:rsidP="00363FB4">
      <w:pPr>
        <w:pStyle w:val="40"/>
      </w:pPr>
      <w:r>
        <w:t>Класс оптимизируемой дискретной переменной</w:t>
      </w:r>
      <w:r w:rsidR="00247D64">
        <w:t xml:space="preserve"> (</w:t>
      </w:r>
      <w:r w:rsidR="00247D64">
        <w:rPr>
          <w:lang w:val="en-US"/>
        </w:rPr>
        <w:t>Optimization</w:t>
      </w:r>
      <w:r w:rsidR="00247D64" w:rsidRPr="00FB5299">
        <w:t xml:space="preserve"> </w:t>
      </w:r>
      <w:proofErr w:type="spellStart"/>
      <w:r w:rsidR="00247D64">
        <w:rPr>
          <w:lang w:val="en-US"/>
        </w:rPr>
        <w:t>descrete</w:t>
      </w:r>
      <w:proofErr w:type="spellEnd"/>
      <w:r w:rsidR="00247D64" w:rsidRPr="00FB5299">
        <w:t xml:space="preserve"> </w:t>
      </w:r>
      <w:r w:rsidR="00247D64">
        <w:rPr>
          <w:lang w:val="en-US"/>
        </w:rPr>
        <w:t>class</w:t>
      </w:r>
      <w:r w:rsidR="00247D64">
        <w:t xml:space="preserve"> </w:t>
      </w:r>
      <w:r w:rsidR="00247D64" w:rsidRPr="00247D64">
        <w:t>(</w:t>
      </w:r>
      <w:r w:rsidR="00247D64">
        <w:rPr>
          <w:lang w:val="en-US"/>
        </w:rPr>
        <w:t>ODC</w:t>
      </w:r>
      <w:r w:rsidR="00247D64" w:rsidRPr="00247D64">
        <w:t>))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26D313FF" w:rsidR="00AA511D" w:rsidRDefault="00222832" w:rsidP="005F3DBF">
      <w:pPr>
        <w:pStyle w:val="30"/>
      </w:pPr>
      <w:r>
        <w:lastRenderedPageBreak/>
        <w:t>Общие пояснения</w:t>
      </w:r>
    </w:p>
    <w:p w14:paraId="43CDBF14" w14:textId="1AFDBC4B" w:rsidR="00125A20" w:rsidRDefault="005F3DBF" w:rsidP="009724FA">
      <w:r>
        <w:t>В первую очередь, оператором вводятся и определяются параметры основного корпуса корабля, кот</w:t>
      </w:r>
      <w:r w:rsidR="00060BDC">
        <w:t>ор</w:t>
      </w:r>
      <w:r w:rsidR="00CE1F14">
        <w:t>ому присваиваются свойства класса блоков</w:t>
      </w:r>
      <w:r w:rsidR="00125A20">
        <w:t>.</w:t>
      </w:r>
      <w:r w:rsidR="009724FA">
        <w:t xml:space="preserve"> Его позиционирование является независимым</w:t>
      </w:r>
      <w:r w:rsidR="00DC63AD">
        <w:t>. Ввод этого блока является обязательным.</w:t>
      </w:r>
    </w:p>
    <w:p w14:paraId="69D1FDC3" w14:textId="77777777" w:rsidR="00AB6DCE" w:rsidRDefault="00AB6DCE" w:rsidP="009724FA">
      <w:r>
        <w:t>Оператору предлагается ввести первый блок.</w:t>
      </w:r>
    </w:p>
    <w:p w14:paraId="286E45AB" w14:textId="3E419E62" w:rsidR="00DC63AD" w:rsidRPr="00F53A6B" w:rsidRDefault="00AB6DCE" w:rsidP="009724FA">
      <w:r>
        <w:t>Н</w:t>
      </w:r>
      <w:r w:rsidR="00A73E34">
        <w:t>ачинается цикл ввода блоков надстройки. Кажд</w:t>
      </w:r>
      <w:r w:rsidR="00CE1F14">
        <w:t>ому</w:t>
      </w:r>
      <w:r w:rsidR="00A73E34">
        <w:t xml:space="preserve"> блок</w:t>
      </w:r>
      <w:r w:rsidR="00CE1F14">
        <w:t>у</w:t>
      </w:r>
      <w:r w:rsidR="00A73E34">
        <w:t xml:space="preserve"> надстройки </w:t>
      </w:r>
      <w:r w:rsidR="00CE1F14">
        <w:t>присваиваются свойства</w:t>
      </w:r>
      <w:r w:rsidR="00F6077D">
        <w:t xml:space="preserve"> класса блоков.</w:t>
      </w:r>
      <w:r w:rsidR="005056B4">
        <w:t xml:space="preserve"> </w:t>
      </w:r>
    </w:p>
    <w:p w14:paraId="1682DC5A" w14:textId="1EDEB5C4" w:rsidR="00F6077D" w:rsidRDefault="00F6077D" w:rsidP="009724FA">
      <w:r>
        <w:t>В первую очередь определяется позиционирование</w:t>
      </w:r>
      <w:r w:rsidR="005C0CF7">
        <w:t xml:space="preserve"> в соответствии с п.</w:t>
      </w:r>
      <w:r w:rsidR="00583EF6">
        <w:t> </w:t>
      </w:r>
      <w:r w:rsidR="00583EF6">
        <w:fldChar w:fldCharType="begin"/>
      </w:r>
      <w:r w:rsidR="00583EF6">
        <w:instrText xml:space="preserve"> REF _Ref54596580 \r \h </w:instrText>
      </w:r>
      <w:r w:rsidR="00583EF6">
        <w:fldChar w:fldCharType="separate"/>
      </w:r>
      <w:r w:rsidR="005F2AC8">
        <w:t>2.3.1</w:t>
      </w:r>
      <w:r w:rsidR="00583EF6">
        <w:fldChar w:fldCharType="end"/>
      </w:r>
      <w:r w:rsidR="00583EF6">
        <w:t xml:space="preserve"> по формулам </w:t>
      </w:r>
      <w:r w:rsidR="00583EF6">
        <w:fldChar w:fldCharType="begin"/>
      </w:r>
      <w:r w:rsidR="00583EF6">
        <w:instrText xml:space="preserve"> REF _Ref54793072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36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…</w:t>
      </w:r>
      <w:r w:rsidR="00583EF6">
        <w:fldChar w:fldCharType="begin"/>
      </w:r>
      <w:r w:rsidR="00583EF6">
        <w:instrText xml:space="preserve"> REF _Ref54793073 \h </w:instrText>
      </w:r>
      <w:r w:rsidR="00583EF6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40</w:t>
      </w:r>
      <w:r w:rsidR="005F2AC8" w:rsidRPr="005F2AC8">
        <w:rPr>
          <w:rFonts w:ascii="Cambria Math" w:hAnsi="Cambria Math"/>
        </w:rPr>
        <w:t>)</w:t>
      </w:r>
      <w:r w:rsidR="00583EF6">
        <w:fldChar w:fldCharType="end"/>
      </w:r>
      <w:r w:rsidR="00583EF6">
        <w:t>.</w:t>
      </w:r>
    </w:p>
    <w:p w14:paraId="31C09362" w14:textId="5BF4ED70" w:rsidR="00583EF6" w:rsidRDefault="006960D4" w:rsidP="009724FA">
      <w:r>
        <w:t xml:space="preserve">Далее определяется каждая из оптимизируемых переменных блока одним из трёх вариантов: постоянная, </w:t>
      </w:r>
      <w:r w:rsidR="0056378F">
        <w:t xml:space="preserve">оптимизируемая непрерывная и оптимизируемая дискретная. Если </w:t>
      </w:r>
      <w:r w:rsidR="00B669F2">
        <w:t xml:space="preserve">переменная определена как постоянная, её значение вводится оператором. Если переменная определена как оптимизируемая непрерывная, то </w:t>
      </w:r>
      <w:r w:rsidR="00CE1F14">
        <w:t>ей присваиваются свойства класса непрерывн</w:t>
      </w:r>
      <w:r w:rsidR="00433DD7">
        <w:t>ой</w:t>
      </w:r>
      <w:r w:rsidR="00CE1F14">
        <w:t xml:space="preserve"> переменн</w:t>
      </w:r>
      <w:r w:rsidR="00433DD7">
        <w:t>ой</w:t>
      </w:r>
      <w:r w:rsidR="00CE1F14">
        <w:t>.</w:t>
      </w:r>
      <w:r w:rsidR="00433DD7">
        <w:t xml:space="preserve"> Если переменная определена как оптимизируемая дискретная, то ей присваиваются свойства класса дискретной переменной. С этого момента и до конца процесса оптимизации </w:t>
      </w:r>
      <w:r w:rsidR="001B7073">
        <w:t xml:space="preserve">участвующее во всех формулах значение </w:t>
      </w:r>
      <w:r w:rsidR="006A1AA3">
        <w:t xml:space="preserve">переменной является </w:t>
      </w:r>
      <w:r w:rsidR="00EF3C80">
        <w:rPr>
          <w:lang w:val="en-US"/>
        </w:rPr>
        <w:t>IV</w:t>
      </w:r>
      <w:r w:rsidR="00EF3C80">
        <w:t xml:space="preserve"> (переменное значение), </w:t>
      </w:r>
      <w:r w:rsidR="007643F6">
        <w:t xml:space="preserve">а в конце алгоритма оптимизации при выводе результата используется значение </w:t>
      </w:r>
      <w:r w:rsidR="007643F6">
        <w:rPr>
          <w:lang w:val="en-US"/>
        </w:rPr>
        <w:t>AV</w:t>
      </w:r>
      <w:r w:rsidR="007643F6">
        <w:t xml:space="preserve"> (принятое значение).</w:t>
      </w:r>
    </w:p>
    <w:p w14:paraId="5E45DA8C" w14:textId="757FCDBD" w:rsidR="007643F6" w:rsidRPr="005056B4" w:rsidRDefault="00C7160D" w:rsidP="005A07F7">
      <w:proofErr w:type="gramStart"/>
      <w:r>
        <w:t>После определения оптимизируемых переменных,</w:t>
      </w:r>
      <w:proofErr w:type="gramEnd"/>
      <w:r>
        <w:t xml:space="preserve"> вводятся логические свойства блока</w:t>
      </w:r>
      <w:r w:rsidR="005056B4">
        <w:t>.</w:t>
      </w:r>
    </w:p>
    <w:p w14:paraId="69B323C0" w14:textId="449AE9A2" w:rsidR="005056B4" w:rsidRDefault="005056B4" w:rsidP="005A07F7">
      <w:r>
        <w:t xml:space="preserve">Далее оператору предлагается </w:t>
      </w:r>
      <w:r w:rsidR="008D4170">
        <w:t>ввести другой блок.</w:t>
      </w:r>
    </w:p>
    <w:p w14:paraId="0601B24A" w14:textId="4BD0BEF2" w:rsidR="008D4170" w:rsidRDefault="008D4170" w:rsidP="005A07F7">
      <w:r>
        <w:t>Если оператор</w:t>
      </w:r>
      <w:r w:rsidR="00AB6DCE">
        <w:t xml:space="preserve"> заканчивает </w:t>
      </w:r>
      <w:r w:rsidR="00122D18">
        <w:t xml:space="preserve">ввод блоков, происходит проверка на необходимость оптимизации: есть ли </w:t>
      </w:r>
      <w:r w:rsidR="00561057">
        <w:t xml:space="preserve">характеристики, определённые как </w:t>
      </w:r>
      <w:r w:rsidR="00561057">
        <w:rPr>
          <w:lang w:val="en-US"/>
        </w:rPr>
        <w:t>OCC</w:t>
      </w:r>
      <w:r w:rsidR="00561057">
        <w:t xml:space="preserve"> или </w:t>
      </w:r>
      <w:r w:rsidR="00561057">
        <w:rPr>
          <w:lang w:val="en-US"/>
        </w:rPr>
        <w:t>ODC</w:t>
      </w:r>
      <w:r w:rsidR="00561057">
        <w:t>. Если нет, то выводится сообщение об ошибке, так как алгоритму оптимизации нечего оптимизировать.</w:t>
      </w:r>
    </w:p>
    <w:p w14:paraId="223A31EB" w14:textId="77777777" w:rsidR="00561057" w:rsidRPr="00561057" w:rsidRDefault="00561057" w:rsidP="007F6B67">
      <w:pPr>
        <w:ind w:firstLine="0"/>
      </w:pPr>
    </w:p>
    <w:p w14:paraId="52023457" w14:textId="0BE6F50A" w:rsidR="00A643C2" w:rsidRDefault="00A643C2" w:rsidP="00A643C2">
      <w:pPr>
        <w:pStyle w:val="20"/>
      </w:pPr>
      <w:r>
        <w:lastRenderedPageBreak/>
        <w:t>Оптимизация</w:t>
      </w:r>
    </w:p>
    <w:p w14:paraId="365329EB" w14:textId="5136C8F5" w:rsidR="007F6B67" w:rsidRDefault="007F6B67" w:rsidP="007F6B67">
      <w:pPr>
        <w:pStyle w:val="30"/>
        <w:pageBreakBefore w:val="0"/>
      </w:pPr>
      <w:r>
        <w:t>Шаг оптимизации</w:t>
      </w:r>
    </w:p>
    <w:p w14:paraId="3DC849DA" w14:textId="6A6F143C" w:rsidR="007F6B67" w:rsidRDefault="007F6B67" w:rsidP="007F6B67">
      <w:r>
        <w:t xml:space="preserve">Для каждой переменной, определённой как оптимизируемая </w:t>
      </w:r>
      <w:r w:rsidR="00663660">
        <w:t xml:space="preserve">непрерывная или оптимизируемая дискретная, </w:t>
      </w:r>
      <w:r w:rsidR="00F95157">
        <w:t xml:space="preserve">производится переназначение значения </w:t>
      </w:r>
      <w:r w:rsidR="00F95157">
        <w:rPr>
          <w:lang w:val="en-US"/>
        </w:rPr>
        <w:t>IV</w:t>
      </w:r>
      <w:r w:rsidR="00F95157">
        <w:t xml:space="preserve"> в соответстви</w:t>
      </w:r>
      <w:r w:rsidR="00993B14">
        <w:t xml:space="preserve">и с формулами </w:t>
      </w:r>
      <w:r w:rsidR="00993B14">
        <w:fldChar w:fldCharType="begin"/>
      </w:r>
      <w:r w:rsidR="00993B14">
        <w:instrText xml:space="preserve"> REF _Ref54083436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5</w:t>
      </w:r>
      <w:r w:rsidR="005F2AC8" w:rsidRPr="00887168">
        <w:t>)</w:t>
      </w:r>
      <w:r w:rsidR="00993B14">
        <w:fldChar w:fldCharType="end"/>
      </w:r>
      <w:r w:rsidR="00993B14">
        <w:t xml:space="preserve"> и </w:t>
      </w:r>
      <w:r w:rsidR="00993B14">
        <w:fldChar w:fldCharType="begin"/>
      </w:r>
      <w:r w:rsidR="00993B14">
        <w:instrText xml:space="preserve"> REF _Ref54795210 \h </w:instrText>
      </w:r>
      <w:r w:rsidR="00993B14">
        <w:fldChar w:fldCharType="separate"/>
      </w:r>
      <w:r w:rsidR="005F2AC8" w:rsidRPr="00887168">
        <w:t>(</w:t>
      </w:r>
      <w:r w:rsidR="005F2AC8">
        <w:rPr>
          <w:noProof/>
        </w:rPr>
        <w:t>9</w:t>
      </w:r>
      <w:r w:rsidR="005F2AC8" w:rsidRPr="00887168">
        <w:t>)</w:t>
      </w:r>
      <w:r w:rsidR="00993B14">
        <w:fldChar w:fldCharType="end"/>
      </w:r>
      <w:r w:rsidR="00993B14">
        <w:t xml:space="preserve"> соответственно.</w:t>
      </w:r>
    </w:p>
    <w:p w14:paraId="642F8BE7" w14:textId="5F62D39C" w:rsidR="002F7703" w:rsidRDefault="002F7703" w:rsidP="007F6B67">
      <w:r>
        <w:t xml:space="preserve">Начинается цикл, в котором пересчитываются все </w:t>
      </w:r>
      <w:r w:rsidR="005D5F0A">
        <w:t xml:space="preserve">определяемые </w:t>
      </w:r>
      <w:r>
        <w:t>значения</w:t>
      </w:r>
      <w:r w:rsidR="005D5F0A">
        <w:t>.</w:t>
      </w:r>
    </w:p>
    <w:p w14:paraId="6D5CFCDB" w14:textId="7A9E9572" w:rsidR="00C41FB3" w:rsidRDefault="00C41FB3" w:rsidP="00C41FB3">
      <w:pPr>
        <w:pStyle w:val="30"/>
      </w:pPr>
      <w:r>
        <w:lastRenderedPageBreak/>
        <w:t>Проверка функциональных ограничений</w:t>
      </w:r>
    </w:p>
    <w:p w14:paraId="30D82037" w14:textId="01C2BEE8" w:rsidR="00C41FB3" w:rsidRDefault="00C41FB3" w:rsidP="00C41FB3">
      <w:r>
        <w:t xml:space="preserve">Последовательно производится проверка </w:t>
      </w:r>
      <w:r w:rsidR="00003D61">
        <w:t xml:space="preserve">всех функциональных ограничений в соответствии с п. </w:t>
      </w:r>
      <w:r w:rsidR="00FF3F82">
        <w:fldChar w:fldCharType="begin"/>
      </w:r>
      <w:r w:rsidR="00FF3F82">
        <w:instrText xml:space="preserve"> REF _Ref54795450 \r \h </w:instrText>
      </w:r>
      <w:r w:rsidR="00FF3F82">
        <w:fldChar w:fldCharType="separate"/>
      </w:r>
      <w:r w:rsidR="005F2AC8">
        <w:t>2.3</w:t>
      </w:r>
      <w:r w:rsidR="00FF3F82">
        <w:fldChar w:fldCharType="end"/>
      </w:r>
      <w:r w:rsidR="00FF3F82">
        <w:t xml:space="preserve">, а именно по формулам: </w:t>
      </w:r>
      <w:r w:rsidR="00224ACE">
        <w:fldChar w:fldCharType="begin"/>
      </w:r>
      <w:r w:rsidR="00224ACE">
        <w:instrText xml:space="preserve"> REF _Ref54796008 \h </w:instrText>
      </w:r>
      <w:r w:rsidR="00224ACE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41</w:t>
      </w:r>
      <w:r w:rsidR="005F2AC8" w:rsidRPr="005F2AC8">
        <w:rPr>
          <w:rFonts w:ascii="Cambria Math" w:hAnsi="Cambria Math"/>
        </w:rPr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_Ref54796010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43</w:t>
      </w:r>
      <w:r w:rsidR="005F2AC8" w:rsidRPr="00887168">
        <w:t>)</w:t>
      </w:r>
      <w:r w:rsidR="00224ACE">
        <w:fldChar w:fldCharType="end"/>
      </w:r>
      <w:r w:rsidR="00A65B6A">
        <w:t xml:space="preserve">, </w:t>
      </w:r>
      <w:r w:rsidR="00224ACE">
        <w:fldChar w:fldCharType="begin"/>
      </w:r>
      <w:r w:rsidR="00224ACE">
        <w:instrText xml:space="preserve"> REF _Ref54796012 \h </w:instrText>
      </w:r>
      <w:r w:rsidR="00224ACE">
        <w:fldChar w:fldCharType="separate"/>
      </w:r>
      <w:r w:rsidR="005F2AC8" w:rsidRPr="00887168">
        <w:t>(</w:t>
      </w:r>
      <w:r w:rsidR="005F2AC8">
        <w:rPr>
          <w:noProof/>
        </w:rPr>
        <w:t>44</w:t>
      </w:r>
      <w:r w:rsidR="005F2AC8" w:rsidRPr="00887168">
        <w:t>)</w:t>
      </w:r>
      <w:r w:rsidR="00224ACE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_Ref54796125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49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fldChar w:fldCharType="begin"/>
      </w:r>
      <w:r w:rsidR="00A65B6A">
        <w:instrText xml:space="preserve"> REF _Ref54796071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50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 и </w:t>
      </w:r>
      <w:r w:rsidR="00A65B6A">
        <w:fldChar w:fldCharType="begin"/>
      </w:r>
      <w:r w:rsidR="00A65B6A">
        <w:instrText xml:space="preserve"> REF _Ref54796101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51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>…</w:t>
      </w:r>
      <w:r w:rsidR="00A65B6A">
        <w:fldChar w:fldCharType="begin"/>
      </w:r>
      <w:r w:rsidR="00A65B6A">
        <w:instrText xml:space="preserve"> REF _Ref54796103 \h </w:instrText>
      </w:r>
      <w:r w:rsidR="00A65B6A">
        <w:fldChar w:fldCharType="separate"/>
      </w:r>
      <w:r w:rsidR="005F2AC8" w:rsidRPr="005F2AC8">
        <w:rPr>
          <w:rFonts w:ascii="Cambria Math" w:hAnsi="Cambria Math"/>
        </w:rPr>
        <w:t>(</w:t>
      </w:r>
      <w:r w:rsidR="005F2AC8" w:rsidRPr="005F2AC8">
        <w:rPr>
          <w:rFonts w:ascii="Cambria Math" w:hAnsi="Cambria Math"/>
          <w:noProof/>
        </w:rPr>
        <w:t>55</w:t>
      </w:r>
      <w:r w:rsidR="005F2AC8" w:rsidRPr="005F2AC8">
        <w:rPr>
          <w:rFonts w:ascii="Cambria Math" w:hAnsi="Cambria Math"/>
        </w:rPr>
        <w:t>)</w:t>
      </w:r>
      <w:r w:rsidR="00A65B6A">
        <w:fldChar w:fldCharType="end"/>
      </w:r>
      <w:r w:rsidR="00A65B6A">
        <w:t xml:space="preserve">. Если </w:t>
      </w:r>
      <w:r w:rsidR="00850B57">
        <w:t xml:space="preserve">какая-то из проверок не пройдена, то </w:t>
      </w:r>
      <w:r w:rsidR="000E4233">
        <w:t>начинается новый шаг оптимизации.</w:t>
      </w:r>
    </w:p>
    <w:p w14:paraId="16064664" w14:textId="425CC075" w:rsidR="000E4233" w:rsidRDefault="000E4233" w:rsidP="00C41FB3">
      <w:r>
        <w:t>Если все проверки пройдены, то рас</w:t>
      </w:r>
      <w:r w:rsidR="003922DF">
        <w:t>с</w:t>
      </w:r>
      <w:r>
        <w:t xml:space="preserve">читывается </w:t>
      </w:r>
      <w:r w:rsidR="003922DF">
        <w:t xml:space="preserve">критерий эффективности системы </w:t>
      </w:r>
      <w:r w:rsidR="00BD68B4">
        <w:rPr>
          <w:lang w:val="en-US"/>
        </w:rPr>
        <w:t>SD</w:t>
      </w:r>
      <w:r w:rsidR="00BD68B4" w:rsidRPr="00BD68B4">
        <w:t xml:space="preserve"> </w:t>
      </w:r>
      <w:r w:rsidR="00BD68B4">
        <w:t xml:space="preserve">и сравнивается с лучшим значением </w:t>
      </w:r>
      <w:r w:rsidR="00BD68B4">
        <w:rPr>
          <w:lang w:val="en-US"/>
        </w:rPr>
        <w:t>SDB</w:t>
      </w:r>
      <w:r w:rsidR="008B413C" w:rsidRPr="008B413C">
        <w:t xml:space="preserve">. </w:t>
      </w:r>
      <w:r w:rsidR="008B413C">
        <w:t>Если новое значение лучше (меньше), то значени</w:t>
      </w:r>
      <w:r w:rsidR="00A64B90">
        <w:t xml:space="preserve">е </w:t>
      </w:r>
      <w:r w:rsidR="00A64B90">
        <w:rPr>
          <w:lang w:val="en-US"/>
        </w:rPr>
        <w:t>SDB</w:t>
      </w:r>
      <w:r w:rsidR="00A64B90" w:rsidRPr="00A64B90">
        <w:t xml:space="preserve"> </w:t>
      </w:r>
      <w:r w:rsidR="00A64B90">
        <w:t xml:space="preserve">обновляется на </w:t>
      </w:r>
      <w:r w:rsidR="00A64B90">
        <w:rPr>
          <w:lang w:val="en-US"/>
        </w:rPr>
        <w:t>SD</w:t>
      </w:r>
      <w:r w:rsidR="00A64B90">
        <w:t xml:space="preserve"> и алгоритм начинается заново.</w:t>
      </w:r>
    </w:p>
    <w:p w14:paraId="7B50239D" w14:textId="5AF44A07" w:rsidR="00A64B90" w:rsidRDefault="00E246E5" w:rsidP="00C41FB3">
      <w:r>
        <w:t xml:space="preserve">Алгоритм продолжается до тех пор, пока значение показателя </w:t>
      </w:r>
      <w:r>
        <w:rPr>
          <w:lang w:val="en-US"/>
        </w:rPr>
        <w:t>M</w:t>
      </w:r>
      <w:r>
        <w:t xml:space="preserve"> не </w:t>
      </w:r>
      <w:r w:rsidR="0035257E">
        <w:t>достигает значения 10 000.</w:t>
      </w:r>
    </w:p>
    <w:p w14:paraId="68C8C263" w14:textId="77777777" w:rsidR="0035257E" w:rsidRPr="00E246E5" w:rsidRDefault="0035257E" w:rsidP="00C41FB3"/>
    <w:p w14:paraId="3F46F071" w14:textId="78D6339E" w:rsidR="00A643C2" w:rsidRDefault="00A643C2" w:rsidP="00A643C2">
      <w:pPr>
        <w:pStyle w:val="20"/>
      </w:pPr>
      <w:r>
        <w:lastRenderedPageBreak/>
        <w:t>Вывод результата</w:t>
      </w:r>
    </w:p>
    <w:p w14:paraId="4C872491" w14:textId="71F744DF" w:rsidR="0035257E" w:rsidRPr="0029476B" w:rsidRDefault="0035257E" w:rsidP="0035257E">
      <w:r>
        <w:t xml:space="preserve">Выводятся последовательно все </w:t>
      </w:r>
      <w:r w:rsidR="00EA4301">
        <w:t xml:space="preserve">определяемые значения по п. </w:t>
      </w:r>
      <w:r w:rsidR="00EA4301">
        <w:fldChar w:fldCharType="begin"/>
      </w:r>
      <w:r w:rsidR="00EA4301">
        <w:instrText xml:space="preserve"> REF _Ref54796957 \r \h </w:instrText>
      </w:r>
      <w:r w:rsidR="00EA4301">
        <w:fldChar w:fldCharType="separate"/>
      </w:r>
      <w:r w:rsidR="005F2AC8">
        <w:t>2.2</w:t>
      </w:r>
      <w:r w:rsidR="00EA4301">
        <w:fldChar w:fldCharType="end"/>
      </w:r>
      <w:r w:rsidR="00EA4301">
        <w:t>, все значения всех блоков</w:t>
      </w:r>
      <w:r w:rsidR="008C4EEB">
        <w:t xml:space="preserve">, </w:t>
      </w:r>
      <w:r w:rsidR="00DE1803">
        <w:t xml:space="preserve">а также </w:t>
      </w:r>
      <w:r w:rsidR="0004767B">
        <w:t>последнее значение лучшего критерия эффективности.</w:t>
      </w:r>
    </w:p>
    <w:sectPr w:rsidR="0035257E" w:rsidRPr="0029476B" w:rsidSect="00C278CB">
      <w:footerReference w:type="default" r:id="rId8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23283" w14:textId="77777777" w:rsidR="00072DBD" w:rsidRDefault="00072DBD" w:rsidP="00332470">
      <w:pPr>
        <w:pStyle w:val="af1"/>
      </w:pPr>
      <w:r>
        <w:separator/>
      </w:r>
    </w:p>
  </w:endnote>
  <w:endnote w:type="continuationSeparator" w:id="0">
    <w:p w14:paraId="3E558F8F" w14:textId="77777777" w:rsidR="00072DBD" w:rsidRDefault="00072DBD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Content>
      <w:p w14:paraId="42BCB008" w14:textId="075BD17F" w:rsidR="00CE011F" w:rsidRDefault="00CE011F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CE011F" w:rsidRDefault="00CE011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2F7B6" w14:textId="77777777" w:rsidR="00072DBD" w:rsidRDefault="00072DBD" w:rsidP="00332470">
      <w:pPr>
        <w:pStyle w:val="af1"/>
      </w:pPr>
      <w:r>
        <w:separator/>
      </w:r>
    </w:p>
  </w:footnote>
  <w:footnote w:type="continuationSeparator" w:id="0">
    <w:p w14:paraId="7DB3CB48" w14:textId="77777777" w:rsidR="00072DBD" w:rsidRDefault="00072DBD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3D61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067E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4767B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0BDC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2DBD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4233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885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18"/>
    <w:rsid w:val="00122D24"/>
    <w:rsid w:val="00123A94"/>
    <w:rsid w:val="00124778"/>
    <w:rsid w:val="001247E8"/>
    <w:rsid w:val="00124824"/>
    <w:rsid w:val="0012536E"/>
    <w:rsid w:val="00125A20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8B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9E3"/>
    <w:rsid w:val="001B6DC4"/>
    <w:rsid w:val="001B7073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96E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4D8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6AF"/>
    <w:rsid w:val="00221E86"/>
    <w:rsid w:val="00222832"/>
    <w:rsid w:val="00222EA5"/>
    <w:rsid w:val="00223295"/>
    <w:rsid w:val="00223E0B"/>
    <w:rsid w:val="0022487D"/>
    <w:rsid w:val="00224ACE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07"/>
    <w:rsid w:val="00244526"/>
    <w:rsid w:val="0024484B"/>
    <w:rsid w:val="00244B70"/>
    <w:rsid w:val="00244D72"/>
    <w:rsid w:val="00244DF6"/>
    <w:rsid w:val="002458FD"/>
    <w:rsid w:val="00245AAB"/>
    <w:rsid w:val="002479F8"/>
    <w:rsid w:val="00247D64"/>
    <w:rsid w:val="002501A7"/>
    <w:rsid w:val="002501EF"/>
    <w:rsid w:val="0025020D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76B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703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57E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2DF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2BF8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1AB"/>
    <w:rsid w:val="004265AE"/>
    <w:rsid w:val="004303B4"/>
    <w:rsid w:val="004319A3"/>
    <w:rsid w:val="0043239B"/>
    <w:rsid w:val="004336D1"/>
    <w:rsid w:val="00433DD7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9F3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6F4"/>
    <w:rsid w:val="00457AB0"/>
    <w:rsid w:val="00461083"/>
    <w:rsid w:val="004639D3"/>
    <w:rsid w:val="00464132"/>
    <w:rsid w:val="00464177"/>
    <w:rsid w:val="00465978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E7F9A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56B4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186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057"/>
    <w:rsid w:val="00561586"/>
    <w:rsid w:val="00561858"/>
    <w:rsid w:val="00561E4E"/>
    <w:rsid w:val="0056267D"/>
    <w:rsid w:val="00562879"/>
    <w:rsid w:val="00562CD2"/>
    <w:rsid w:val="0056378F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1DF9"/>
    <w:rsid w:val="0058269C"/>
    <w:rsid w:val="00583EF6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97B51"/>
    <w:rsid w:val="005A07F7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0CF7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42A2"/>
    <w:rsid w:val="005D4FCA"/>
    <w:rsid w:val="005D52F3"/>
    <w:rsid w:val="005D5F0A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2AC8"/>
    <w:rsid w:val="005F3D23"/>
    <w:rsid w:val="005F3DBF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259B"/>
    <w:rsid w:val="006634A1"/>
    <w:rsid w:val="0066364B"/>
    <w:rsid w:val="00663660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60D4"/>
    <w:rsid w:val="0069712F"/>
    <w:rsid w:val="006976CE"/>
    <w:rsid w:val="00697703"/>
    <w:rsid w:val="006977B3"/>
    <w:rsid w:val="006A1018"/>
    <w:rsid w:val="006A124D"/>
    <w:rsid w:val="006A13AA"/>
    <w:rsid w:val="006A1AA3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BD9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43F6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4D4F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7F6B67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0B57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2D9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13C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EEB"/>
    <w:rsid w:val="008C4FCF"/>
    <w:rsid w:val="008C5814"/>
    <w:rsid w:val="008C59C7"/>
    <w:rsid w:val="008C6250"/>
    <w:rsid w:val="008C68E6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4170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1B6C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5D4F"/>
    <w:rsid w:val="008F62F1"/>
    <w:rsid w:val="008F6C50"/>
    <w:rsid w:val="009000B1"/>
    <w:rsid w:val="009006ED"/>
    <w:rsid w:val="00900B56"/>
    <w:rsid w:val="00900F34"/>
    <w:rsid w:val="00901E30"/>
    <w:rsid w:val="00901F08"/>
    <w:rsid w:val="00901F1D"/>
    <w:rsid w:val="009033A1"/>
    <w:rsid w:val="009035E6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BF0"/>
    <w:rsid w:val="00955D94"/>
    <w:rsid w:val="00955FB1"/>
    <w:rsid w:val="00956470"/>
    <w:rsid w:val="009570E3"/>
    <w:rsid w:val="0095730F"/>
    <w:rsid w:val="00957669"/>
    <w:rsid w:val="009613E6"/>
    <w:rsid w:val="00963560"/>
    <w:rsid w:val="00964AA7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1E5"/>
    <w:rsid w:val="009724FA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3B14"/>
    <w:rsid w:val="00995038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44A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0CA5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D94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4B90"/>
    <w:rsid w:val="00A65B6A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3E34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6DCE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06533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62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9F2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2E5B"/>
    <w:rsid w:val="00BD313F"/>
    <w:rsid w:val="00BD3374"/>
    <w:rsid w:val="00BD398C"/>
    <w:rsid w:val="00BD57E9"/>
    <w:rsid w:val="00BD68B4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38B7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1D90"/>
    <w:rsid w:val="00C41FB3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60D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11F"/>
    <w:rsid w:val="00CE0537"/>
    <w:rsid w:val="00CE059F"/>
    <w:rsid w:val="00CE0D6D"/>
    <w:rsid w:val="00CE0E4E"/>
    <w:rsid w:val="00CE1702"/>
    <w:rsid w:val="00CE1F14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CF6E68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27D4D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5DF8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3AD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306"/>
    <w:rsid w:val="00DD763C"/>
    <w:rsid w:val="00DE016F"/>
    <w:rsid w:val="00DE129E"/>
    <w:rsid w:val="00DE132D"/>
    <w:rsid w:val="00DE1803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6C91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46E5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301"/>
    <w:rsid w:val="00EA4A40"/>
    <w:rsid w:val="00EA4BDD"/>
    <w:rsid w:val="00EA520F"/>
    <w:rsid w:val="00EA524B"/>
    <w:rsid w:val="00EA778F"/>
    <w:rsid w:val="00EA7A5E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0169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1CB6"/>
    <w:rsid w:val="00ED2219"/>
    <w:rsid w:val="00ED2880"/>
    <w:rsid w:val="00ED28A3"/>
    <w:rsid w:val="00ED354D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D78FC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C80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62E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234C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A6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077D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52E"/>
    <w:rsid w:val="00F93AB4"/>
    <w:rsid w:val="00F943B9"/>
    <w:rsid w:val="00F94E12"/>
    <w:rsid w:val="00F95157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299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  <w:rsid w:val="00F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C2A89BB-38E5-434D-A054-037043FB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957</TotalTime>
  <Pages>23</Pages>
  <Words>3119</Words>
  <Characters>17780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20858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230</cp:revision>
  <cp:lastPrinted>2020-11-08T08:14:00Z</cp:lastPrinted>
  <dcterms:created xsi:type="dcterms:W3CDTF">2020-10-24T14:54:00Z</dcterms:created>
  <dcterms:modified xsi:type="dcterms:W3CDTF">2020-12-06T08:48:00Z</dcterms:modified>
</cp:coreProperties>
</file>